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80" w:type="dxa"/>
        <w:tblLook w:val="04A0" w:firstRow="1" w:lastRow="0" w:firstColumn="1" w:lastColumn="0" w:noHBand="0" w:noVBand="1"/>
      </w:tblPr>
      <w:tblGrid>
        <w:gridCol w:w="5660"/>
        <w:gridCol w:w="2500"/>
        <w:gridCol w:w="460"/>
      </w:tblGrid>
      <w:tr w:rsidR="005C4279" w:rsidRPr="005C4279" w14:paraId="557ECAFB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5114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Port Na </w:t>
            </w: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Clann</w:t>
            </w:r>
            <w:proofErr w:type="spellEnd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MacColin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510C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6/8 March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F8AC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5C4279" w:rsidRPr="005C4279" w14:paraId="57496A28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D99E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Dashing White Sergeant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8BD1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AFDD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5C4279" w:rsidRPr="005C4279" w14:paraId="09E69978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5533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White Cockade   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691C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1A01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5C4279" w:rsidRPr="005C4279" w14:paraId="42755C73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42DE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Rakes of Mallow 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3A4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AAE8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5C4279" w:rsidRPr="005C4279" w14:paraId="526B07ED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7D4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Maggie in the Woods 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A392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FA45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5C4279" w:rsidRPr="005C4279" w14:paraId="44F563D4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E74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Waves of Tory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D3B5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87B8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5C4279" w:rsidRPr="005C4279" w14:paraId="08C37CCA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8885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Spanish Lady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1B40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4448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5C4279" w:rsidRPr="005C4279" w14:paraId="7E13D10E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03C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Bill Sullivan's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FF6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FF23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5C4279" w:rsidRPr="005C4279" w14:paraId="6AD70CD3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034A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Denis Murphy's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1BCE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7339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5C4279" w:rsidRPr="005C4279" w14:paraId="266B42B5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E08E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John Ryan's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82A0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Polka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0234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5C4279" w:rsidRPr="005C4279" w14:paraId="3F021E4F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EDF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Drowsy Maggie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499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017D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5C4279" w:rsidRPr="005C4279" w14:paraId="7E1DD21E" w14:textId="77777777" w:rsidTr="005C4279">
        <w:trPr>
          <w:trHeight w:val="360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86F4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Wind that Shakes the Barley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18B5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97F8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5C4279" w:rsidRPr="005C4279" w14:paraId="59A0069C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BE9C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Merry Blacksmith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4E4C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9B77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5C4279" w:rsidRPr="005C4279" w14:paraId="1A0EC155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7B77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Red-Haired Boy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7A8B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F924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5C4279" w:rsidRPr="005C4279" w14:paraId="6E0F559A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98E5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Gravel Walks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59D1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6B7C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5C4279" w:rsidRPr="005C4279" w14:paraId="389EEB7A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E1F7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Milky Way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A5A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1191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5C4279" w:rsidRPr="005C4279" w14:paraId="0F6FD64F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6E47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Sally Gardens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742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FE9E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</w:tr>
      <w:tr w:rsidR="005C4279" w:rsidRPr="005C4279" w14:paraId="56543439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3F2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Flowers of Edinburgh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C78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CE54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9</w:t>
            </w:r>
          </w:p>
        </w:tc>
      </w:tr>
      <w:tr w:rsidR="005C4279" w:rsidRPr="005C4279" w14:paraId="4047A491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420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Maid Behind The Bar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DFC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E261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5C4279" w:rsidRPr="005C4279" w14:paraId="163873E5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15E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Cooley's Reel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41B2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3BA2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5C4279" w:rsidRPr="005C4279" w14:paraId="51D9B74E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DAF5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Kesh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966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16D4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</w:tr>
      <w:tr w:rsidR="005C4279" w:rsidRPr="005C4279" w14:paraId="35C273BF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0195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Swallowtail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673B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FB75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11</w:t>
            </w:r>
          </w:p>
        </w:tc>
      </w:tr>
      <w:tr w:rsidR="005C4279" w:rsidRPr="005C4279" w14:paraId="2980D088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41B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Old Joes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402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1260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5C4279" w:rsidRPr="005C4279" w14:paraId="11186071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BB3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Lilting Banshee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DD3C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1FBC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5C4279" w:rsidRPr="005C4279" w14:paraId="65DABD07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8D2A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Go to the Devil and Shake Yourself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745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7059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5C4279" w:rsidRPr="005C4279" w14:paraId="6F0C76A2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A650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Saint Patrick's Day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0CB2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0D5D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5C4279" w:rsidRPr="005C4279" w14:paraId="2E1F8C37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1A7D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Haste to the Wedding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0E24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6806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5C4279" w:rsidRPr="005C4279" w14:paraId="661B7A71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F240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Durham Rangers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33AE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Hornpipe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570D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14</w:t>
            </w:r>
          </w:p>
        </w:tc>
      </w:tr>
      <w:tr w:rsidR="005C4279" w:rsidRPr="005C4279" w14:paraId="46FF1C73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307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Harvest Home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4941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Hornpipe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1E67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14</w:t>
            </w:r>
          </w:p>
        </w:tc>
      </w:tr>
      <w:tr w:rsidR="005C4279" w:rsidRPr="005C4279" w14:paraId="7C3A47F6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491C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Boys of </w:t>
            </w: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Bluehill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8F23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Hornpipe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14FE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5C4279" w:rsidRPr="005C4279" w14:paraId="5B8A4791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939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Off to California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DEF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Hornpipe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BFFF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5C4279" w:rsidRPr="005C4279" w14:paraId="00E5AD12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6CC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My Love She’s But A Lassie Yet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E5BD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Hornpipe/Reel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362A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5C4279" w:rsidRPr="005C4279" w14:paraId="7A095CC8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4DC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Gillie</w:t>
            </w:r>
            <w:proofErr w:type="spellEnd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Calum - Sword Dance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94A7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Strathspey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82FA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5C4279" w:rsidRPr="005C4279" w14:paraId="1BEF087A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5E3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Devil in the Kitchen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7107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Strathspey/Reel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E0B9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17</w:t>
            </w:r>
          </w:p>
        </w:tc>
      </w:tr>
      <w:tr w:rsidR="005C4279" w:rsidRPr="005C4279" w14:paraId="01632B2E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000B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Marquis of Huntly's Highland Fling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8A0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Strathspey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F4D4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5C4279" w:rsidRPr="005C4279" w14:paraId="5651F41A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461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Red-Haired Girl of Tulloch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0460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Strathspey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AD45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5C4279" w:rsidRPr="005C4279" w14:paraId="0375ECBB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6097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Captain Campbell's Highland Fling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3DD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Strathspey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8220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5C4279" w:rsidRPr="005C4279" w14:paraId="480D882A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7303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Stool of Repentance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12F4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Scottish 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04D1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5C4279" w:rsidRPr="005C4279" w14:paraId="0152987C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7C9D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Calliope House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6634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Scottish 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CA8F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5C4279" w:rsidRPr="005C4279" w14:paraId="0BF6A897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79EE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Teviot Bridge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71BD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Scottish 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092B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5C4279" w:rsidRPr="005C4279" w14:paraId="48CE9DDA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66E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Scarce o’ </w:t>
            </w: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Tatties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4852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Scottish Jig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1F31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5C4279" w:rsidRPr="005C4279" w14:paraId="292A89BE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8232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Atholl</w:t>
            </w:r>
            <w:proofErr w:type="spellEnd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Highlanders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9561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5C37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5C4279" w:rsidRPr="005C4279" w14:paraId="75F5E14A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F6BE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Niel</w:t>
            </w:r>
            <w:proofErr w:type="spellEnd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Gow’s</w:t>
            </w:r>
            <w:proofErr w:type="spellEnd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Lament for the Death of His Second Wife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C41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Lament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9EB8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5C4279" w:rsidRPr="005C4279" w14:paraId="65F70F48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DC0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Nathaniel </w:t>
            </w: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Gow’s</w:t>
            </w:r>
            <w:proofErr w:type="spellEnd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Lament for the Death of His Brother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D40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Lament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0882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5C4279" w:rsidRPr="005C4279" w14:paraId="497CFA1F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35DD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Innisher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5107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Air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490B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22</w:t>
            </w:r>
          </w:p>
        </w:tc>
      </w:tr>
      <w:tr w:rsidR="005C4279" w:rsidRPr="005C4279" w14:paraId="4E3F0DA4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49E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Pikeman's March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308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B6C9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22</w:t>
            </w:r>
          </w:p>
        </w:tc>
      </w:tr>
      <w:tr w:rsidR="005C4279" w:rsidRPr="005C4279" w14:paraId="1E4101EC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3780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Abbots Bromley Horn Dance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0B0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Traditional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04F5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23</w:t>
            </w:r>
          </w:p>
        </w:tc>
      </w:tr>
      <w:tr w:rsidR="005C4279" w:rsidRPr="005C4279" w14:paraId="40DB5BA7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892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Planxty Hewlett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B0BC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Planxty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DBE9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23</w:t>
            </w:r>
          </w:p>
        </w:tc>
      </w:tr>
      <w:tr w:rsidR="005C4279" w:rsidRPr="005C4279" w14:paraId="71F60E26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DF9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Farewell to Whisky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BB50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E31F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</w:p>
        </w:tc>
      </w:tr>
      <w:tr w:rsidR="005C4279" w:rsidRPr="005C4279" w14:paraId="1E5B2744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CB9B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Crowley's Reel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C044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Reel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CB10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24</w:t>
            </w:r>
          </w:p>
        </w:tc>
      </w:tr>
      <w:tr w:rsidR="005C4279" w:rsidRPr="005C4279" w14:paraId="5DFB6008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183F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Mairi's Wedding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F9BD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Scottish Country Dance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7AC3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5C4279" w:rsidRPr="005C4279" w14:paraId="21DF59E0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00E7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Brochan</w:t>
            </w:r>
            <w:proofErr w:type="spellEnd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Lom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A46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Gaelic Nonsense Song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B66D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25</w:t>
            </w:r>
          </w:p>
        </w:tc>
      </w:tr>
      <w:tr w:rsidR="005C4279" w:rsidRPr="005C4279" w14:paraId="52163E63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BDE5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Foggy Dew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B3A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Irish Lament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4073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26</w:t>
            </w:r>
          </w:p>
        </w:tc>
      </w:tr>
      <w:tr w:rsidR="005C4279" w:rsidRPr="005C4279" w14:paraId="6CFDFA4D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4829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Road to </w:t>
            </w:r>
            <w:proofErr w:type="spellStart"/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Lisdoonvarna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31D3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Slide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38D4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</w:tr>
      <w:tr w:rsidR="005C4279" w:rsidRPr="005C4279" w14:paraId="4BC3A777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B48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Mick Duggan's Slide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14CC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Slide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8F35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</w:tr>
      <w:tr w:rsidR="005C4279" w:rsidRPr="005C4279" w14:paraId="79E016DA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5773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Denis Murphy's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9ABE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Slide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14D6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27</w:t>
            </w:r>
          </w:p>
        </w:tc>
      </w:tr>
      <w:tr w:rsidR="005C4279" w:rsidRPr="005C4279" w14:paraId="7D4A7A92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A37B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A Fig for a Kiss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69F1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Slip Jig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2E99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28</w:t>
            </w:r>
          </w:p>
        </w:tc>
      </w:tr>
      <w:tr w:rsidR="005C4279" w:rsidRPr="005C4279" w14:paraId="6A3B2FD8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2ED2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The Butterfly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0AD4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Slip Jig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2700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28</w:t>
            </w:r>
          </w:p>
        </w:tc>
      </w:tr>
      <w:tr w:rsidR="005C4279" w:rsidRPr="005C4279" w14:paraId="27C4F93C" w14:textId="77777777" w:rsidTr="005C4279">
        <w:trPr>
          <w:trHeight w:val="312"/>
        </w:trPr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739E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Rocky Road to Dublin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61CB" w14:textId="77777777" w:rsidR="005C4279" w:rsidRPr="005C4279" w:rsidRDefault="005C4279" w:rsidP="005C427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Slip Jig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A13" w14:textId="77777777" w:rsidR="005C4279" w:rsidRPr="005C4279" w:rsidRDefault="005C4279" w:rsidP="005C4279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C4279">
              <w:rPr>
                <w:rFonts w:ascii="Calibri" w:hAnsi="Calibri" w:cs="Calibri"/>
                <w:color w:val="000000"/>
                <w:sz w:val="24"/>
                <w:szCs w:val="24"/>
              </w:rPr>
              <w:t>28</w:t>
            </w:r>
          </w:p>
        </w:tc>
      </w:tr>
    </w:tbl>
    <w:p w14:paraId="367B212A" w14:textId="3394121B" w:rsidR="00DD3A59" w:rsidRDefault="00DD3A59" w:rsidP="005C4279"/>
    <w:p w14:paraId="528753D9" w14:textId="2CA894F5" w:rsidR="005C4279" w:rsidRDefault="005C4279" w:rsidP="005C4279"/>
    <w:p w14:paraId="5A674EC6" w14:textId="4845DE9E" w:rsidR="005C4279" w:rsidRDefault="005C4279" w:rsidP="005C4279"/>
    <w:p w14:paraId="3B7A2153" w14:textId="575D4365" w:rsidR="005C4279" w:rsidRDefault="005C4279" w:rsidP="005C4279"/>
    <w:p w14:paraId="2FEF5627" w14:textId="0BC8F58E" w:rsidR="005C4279" w:rsidRDefault="005C4279" w:rsidP="005C4279"/>
    <w:p w14:paraId="378104D4" w14:textId="6BA3145A" w:rsidR="005C4279" w:rsidRDefault="005C4279" w:rsidP="005C4279"/>
    <w:p w14:paraId="6A50AAA4" w14:textId="33AF4FCA" w:rsidR="005C4279" w:rsidRDefault="005C4279" w:rsidP="005C4279"/>
    <w:p w14:paraId="6794B5AC" w14:textId="4F0A77A7" w:rsidR="005C4279" w:rsidRDefault="005C4279" w:rsidP="005C4279"/>
    <w:p w14:paraId="5F9D1849" w14:textId="28B98176" w:rsidR="005C4279" w:rsidRDefault="005C4279" w:rsidP="005C4279"/>
    <w:p w14:paraId="6FA856A5" w14:textId="2810DC6C" w:rsidR="005C4279" w:rsidRDefault="005C4279" w:rsidP="005C4279"/>
    <w:p w14:paraId="29E4E50A" w14:textId="4D338740" w:rsidR="005C4279" w:rsidRDefault="005C4279" w:rsidP="005C4279"/>
    <w:p w14:paraId="4CD87B30" w14:textId="27FAD195" w:rsidR="005C4279" w:rsidRDefault="005C4279" w:rsidP="005C4279"/>
    <w:p w14:paraId="5C46FF3E" w14:textId="2ABADD9E" w:rsidR="005C4279" w:rsidRDefault="005C4279" w:rsidP="005C4279"/>
    <w:p w14:paraId="5DD4C60C" w14:textId="46BE976C" w:rsidR="005C4279" w:rsidRDefault="005C4279" w:rsidP="005C4279"/>
    <w:p w14:paraId="18C3D4A4" w14:textId="2BC15938" w:rsidR="005C4279" w:rsidRDefault="005C4279" w:rsidP="005C4279"/>
    <w:p w14:paraId="33887151" w14:textId="146FFE34" w:rsidR="005C4279" w:rsidRDefault="005C4279" w:rsidP="005C4279"/>
    <w:p w14:paraId="2777D933" w14:textId="3BD437DE" w:rsidR="005C4279" w:rsidRDefault="005C4279" w:rsidP="005C4279"/>
    <w:p w14:paraId="57701E48" w14:textId="034699CF" w:rsidR="005C4279" w:rsidRDefault="005C4279" w:rsidP="005C4279"/>
    <w:p w14:paraId="46875205" w14:textId="50627005" w:rsidR="005C4279" w:rsidRDefault="005C4279" w:rsidP="005C4279"/>
    <w:p w14:paraId="6B70575D" w14:textId="4FD48C09" w:rsidR="005C4279" w:rsidRDefault="005C4279" w:rsidP="005C4279"/>
    <w:p w14:paraId="280D1BD9" w14:textId="19F220DC" w:rsidR="005C4279" w:rsidRDefault="005C4279" w:rsidP="005C4279"/>
    <w:p w14:paraId="78E36745" w14:textId="46FDA99E" w:rsidR="005C4279" w:rsidRDefault="005C4279" w:rsidP="005C4279"/>
    <w:p w14:paraId="0C60ED71" w14:textId="7D81AFC2" w:rsidR="005C4279" w:rsidRDefault="005C4279" w:rsidP="005C4279"/>
    <w:p w14:paraId="7340B004" w14:textId="13AD841D" w:rsidR="005C4279" w:rsidRDefault="005C4279" w:rsidP="005C4279"/>
    <w:p w14:paraId="02B20D5A" w14:textId="03B6EDBF" w:rsidR="005C4279" w:rsidRDefault="005C4279" w:rsidP="005C4279"/>
    <w:p w14:paraId="3B18F56E" w14:textId="77777777" w:rsidR="005C4279" w:rsidRPr="005C4279" w:rsidRDefault="005C4279" w:rsidP="005C4279"/>
    <w:sectPr w:rsidR="005C4279" w:rsidRPr="005C4279" w:rsidSect="0087325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B329" w14:textId="77777777" w:rsidR="00A20BB7" w:rsidRDefault="00A20BB7" w:rsidP="00B83AF2">
      <w:r>
        <w:separator/>
      </w:r>
    </w:p>
  </w:endnote>
  <w:endnote w:type="continuationSeparator" w:id="0">
    <w:p w14:paraId="5E60D722" w14:textId="77777777" w:rsidR="00A20BB7" w:rsidRDefault="00A20BB7" w:rsidP="00B8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A5F0" w14:textId="77777777" w:rsidR="00A20BB7" w:rsidRDefault="00A20BB7" w:rsidP="00B83AF2">
      <w:r>
        <w:separator/>
      </w:r>
    </w:p>
  </w:footnote>
  <w:footnote w:type="continuationSeparator" w:id="0">
    <w:p w14:paraId="06A9B361" w14:textId="77777777" w:rsidR="00A20BB7" w:rsidRDefault="00A20BB7" w:rsidP="00B83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ED2C" w14:textId="1D08F9E7" w:rsidR="00B83AF2" w:rsidRDefault="00CF4CC7">
    <w:pPr>
      <w:pStyle w:val="Header"/>
      <w:rPr>
        <w:rFonts w:ascii="Calibri" w:hAnsi="Calibri" w:cs="Calibri"/>
        <w:b/>
        <w:bCs/>
        <w:color w:val="000000"/>
        <w:sz w:val="28"/>
        <w:szCs w:val="28"/>
      </w:rPr>
    </w:pPr>
    <w:r>
      <w:rPr>
        <w:rFonts w:ascii="Calibri" w:hAnsi="Calibri" w:cs="Calibri"/>
        <w:b/>
        <w:bCs/>
        <w:color w:val="000000"/>
        <w:sz w:val="28"/>
        <w:szCs w:val="28"/>
      </w:rPr>
      <w:t xml:space="preserve">  </w:t>
    </w:r>
    <w:r w:rsidR="00B83AF2" w:rsidRPr="00CD51B2">
      <w:rPr>
        <w:rFonts w:ascii="Calibri" w:hAnsi="Calibri" w:cs="Calibri"/>
        <w:b/>
        <w:bCs/>
        <w:color w:val="000000"/>
        <w:sz w:val="28"/>
        <w:szCs w:val="28"/>
      </w:rPr>
      <w:t>Table of Contents</w:t>
    </w:r>
  </w:p>
  <w:p w14:paraId="58D89C76" w14:textId="77777777" w:rsidR="001D65B3" w:rsidRDefault="001D65B3">
    <w:pPr>
      <w:pStyle w:val="Header"/>
      <w:rPr>
        <w:rFonts w:ascii="Calibri" w:hAnsi="Calibri" w:cs="Calibri"/>
        <w:b/>
        <w:bCs/>
        <w:color w:val="000000"/>
        <w:sz w:val="28"/>
        <w:szCs w:val="28"/>
      </w:rPr>
    </w:pPr>
  </w:p>
  <w:tbl>
    <w:tblPr>
      <w:tblW w:w="9101" w:type="dxa"/>
      <w:tblLook w:val="04A0" w:firstRow="1" w:lastRow="0" w:firstColumn="1" w:lastColumn="0" w:noHBand="0" w:noVBand="1"/>
    </w:tblPr>
    <w:tblGrid>
      <w:gridCol w:w="4590"/>
      <w:gridCol w:w="3023"/>
      <w:gridCol w:w="1488"/>
    </w:tblGrid>
    <w:tr w:rsidR="001D65B3" w:rsidRPr="00CD51B2" w14:paraId="60BAA06C" w14:textId="77777777" w:rsidTr="007319E1">
      <w:trPr>
        <w:trHeight w:val="330"/>
      </w:trPr>
      <w:tc>
        <w:tcPr>
          <w:tcW w:w="4590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  <w:noWrap/>
          <w:vAlign w:val="bottom"/>
          <w:hideMark/>
        </w:tcPr>
        <w:p w14:paraId="3BD0D9DC" w14:textId="77777777" w:rsidR="001D65B3" w:rsidRPr="00CD51B2" w:rsidRDefault="001D65B3" w:rsidP="001D65B3">
          <w:pP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  <w:r w:rsidRPr="00CD51B2"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>Title</w:t>
          </w:r>
        </w:p>
      </w:tc>
      <w:tc>
        <w:tcPr>
          <w:tcW w:w="3023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  <w:noWrap/>
          <w:vAlign w:val="bottom"/>
          <w:hideMark/>
        </w:tcPr>
        <w:p w14:paraId="564293F4" w14:textId="100B4F12" w:rsidR="001D65B3" w:rsidRPr="00CD51B2" w:rsidRDefault="00CF4CC7" w:rsidP="001D65B3">
          <w:pP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  <w: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 xml:space="preserve">                   </w:t>
          </w:r>
          <w:r w:rsidR="001D65B3" w:rsidRPr="00CD51B2"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>Style</w:t>
          </w:r>
        </w:p>
      </w:tc>
      <w:tc>
        <w:tcPr>
          <w:tcW w:w="1488" w:type="dxa"/>
          <w:tcBorders>
            <w:top w:val="nil"/>
            <w:left w:val="nil"/>
            <w:bottom w:val="single" w:sz="12" w:space="0" w:color="auto"/>
            <w:right w:val="nil"/>
          </w:tcBorders>
          <w:shd w:val="clear" w:color="auto" w:fill="auto"/>
          <w:noWrap/>
          <w:vAlign w:val="bottom"/>
          <w:hideMark/>
        </w:tcPr>
        <w:p w14:paraId="5332D8F9" w14:textId="77777777" w:rsidR="001D65B3" w:rsidRPr="00CD51B2" w:rsidRDefault="001D65B3" w:rsidP="001D65B3">
          <w:pP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</w:pPr>
          <w:r w:rsidRPr="00CD51B2"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 xml:space="preserve">Page </w:t>
          </w:r>
          <w:r>
            <w:rPr>
              <w:rFonts w:ascii="Calibri" w:hAnsi="Calibri" w:cs="Calibri"/>
              <w:b/>
              <w:bCs/>
              <w:color w:val="000000"/>
              <w:sz w:val="24"/>
              <w:szCs w:val="24"/>
            </w:rPr>
            <w:t>#</w:t>
          </w:r>
        </w:p>
      </w:tc>
    </w:tr>
  </w:tbl>
  <w:p w14:paraId="31B9B13A" w14:textId="77777777" w:rsidR="001D65B3" w:rsidRDefault="001D6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4F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50CA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2C3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622F8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5B3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2740B"/>
    <w:rsid w:val="00230516"/>
    <w:rsid w:val="00231377"/>
    <w:rsid w:val="00236434"/>
    <w:rsid w:val="00237A65"/>
    <w:rsid w:val="00240011"/>
    <w:rsid w:val="00240EED"/>
    <w:rsid w:val="00242630"/>
    <w:rsid w:val="00245394"/>
    <w:rsid w:val="00247E66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2951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578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1A1E"/>
    <w:rsid w:val="003134A2"/>
    <w:rsid w:val="00314196"/>
    <w:rsid w:val="003166EA"/>
    <w:rsid w:val="003167A7"/>
    <w:rsid w:val="00320072"/>
    <w:rsid w:val="003205E7"/>
    <w:rsid w:val="00320781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6D35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41B4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4EF4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1D88"/>
    <w:rsid w:val="004F2447"/>
    <w:rsid w:val="004F44BE"/>
    <w:rsid w:val="004F5B4E"/>
    <w:rsid w:val="004F6B8B"/>
    <w:rsid w:val="00501709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2B64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279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614F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D7D82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3718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5C20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5347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C7EEE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0BB7"/>
    <w:rsid w:val="00A22C8A"/>
    <w:rsid w:val="00A235A0"/>
    <w:rsid w:val="00A23DB8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0EF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B6514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3945"/>
    <w:rsid w:val="00B54D74"/>
    <w:rsid w:val="00B6023C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3AF2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1B2"/>
    <w:rsid w:val="00CD54CD"/>
    <w:rsid w:val="00CD7341"/>
    <w:rsid w:val="00CD7408"/>
    <w:rsid w:val="00CE08DA"/>
    <w:rsid w:val="00CE5A5A"/>
    <w:rsid w:val="00CE5FC3"/>
    <w:rsid w:val="00CE6698"/>
    <w:rsid w:val="00CE7C73"/>
    <w:rsid w:val="00CF1971"/>
    <w:rsid w:val="00CF1BE3"/>
    <w:rsid w:val="00CF4CC7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5F68"/>
    <w:rsid w:val="00D67327"/>
    <w:rsid w:val="00D67856"/>
    <w:rsid w:val="00D67B05"/>
    <w:rsid w:val="00D70E11"/>
    <w:rsid w:val="00D74CE3"/>
    <w:rsid w:val="00D75398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3A59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462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161B9"/>
  <w15:docId w15:val="{65F1B6B1-557B-4604-BA2D-B276545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83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3AF2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B83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3AF2"/>
    <w:rPr>
      <w:rFonts w:asciiTheme="minorHAnsi" w:hAnsiTheme="minorHAns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Local\Packages\Microsoft.Office.Desktop_8wekyb3d8bbwe\LocalCache\Roaming\Microsoft\Templates\Table%20of%20Contents%20(Fancy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Michael Machado</dc:creator>
  <cp:lastModifiedBy>Michael Machado</cp:lastModifiedBy>
  <cp:revision>26</cp:revision>
  <dcterms:created xsi:type="dcterms:W3CDTF">2021-07-12T16:14:00Z</dcterms:created>
  <dcterms:modified xsi:type="dcterms:W3CDTF">2022-01-17T17:54:00Z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